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16" w:rsidRDefault="005B3A8C">
      <w:pPr>
        <w:pStyle w:val="Puesto"/>
      </w:pPr>
      <w:r>
        <w:t>CUestionario Base de datos</w:t>
      </w:r>
    </w:p>
    <w:p w:rsidR="00530816" w:rsidRPr="00162EC3" w:rsidRDefault="005B3A8C">
      <w:r>
        <w:t>Para Maestros de</w:t>
      </w:r>
      <w:r w:rsidR="0076478E">
        <w:t>l</w:t>
      </w:r>
      <w:r>
        <w:t xml:space="preserve"> Ciclo </w:t>
      </w:r>
      <w:r w:rsidR="00E4560C" w:rsidRPr="00E4560C">
        <w:rPr>
          <w:u w:val="single"/>
        </w:rPr>
        <w:t>Básico</w:t>
      </w:r>
    </w:p>
    <w:tbl>
      <w:tblPr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ombre del alumno"/>
      </w:tblPr>
      <w:tblGrid>
        <w:gridCol w:w="2267"/>
        <w:gridCol w:w="7371"/>
      </w:tblGrid>
      <w:tr w:rsidR="00530816" w:rsidTr="00416CF3">
        <w:tc>
          <w:tcPr>
            <w:tcW w:w="1176" w:type="pct"/>
            <w:vAlign w:val="bottom"/>
          </w:tcPr>
          <w:p w:rsidR="00530816" w:rsidRDefault="005B3A8C" w:rsidP="0076478E">
            <w:pPr>
              <w:pStyle w:val="Nombre"/>
              <w:rPr>
                <w:caps/>
              </w:rPr>
            </w:pPr>
            <w:r>
              <w:rPr>
                <w:caps/>
              </w:rPr>
              <w:t>NOMBRE DEL Profesor</w:t>
            </w:r>
            <w:r w:rsidR="00416CF3">
              <w:rPr>
                <w:caps/>
              </w:rPr>
              <w:t>:</w:t>
            </w:r>
          </w:p>
        </w:tc>
        <w:tc>
          <w:tcPr>
            <w:tcW w:w="3824" w:type="pct"/>
            <w:tcBorders>
              <w:bottom w:val="single" w:sz="4" w:space="0" w:color="A6A6A6" w:themeColor="background1" w:themeShade="A6"/>
            </w:tcBorders>
            <w:vAlign w:val="bottom"/>
          </w:tcPr>
          <w:p w:rsidR="00530816" w:rsidRDefault="00530816">
            <w:pPr>
              <w:pStyle w:val="Nombre"/>
            </w:pPr>
          </w:p>
        </w:tc>
      </w:tr>
    </w:tbl>
    <w:p w:rsidR="00530816" w:rsidRDefault="00530816"/>
    <w:p w:rsidR="00E4560C" w:rsidRDefault="00E4560C">
      <w:r>
        <w:t>Marque la opción que corresponda:</w:t>
      </w:r>
    </w:p>
    <w:p w:rsidR="00E4560C" w:rsidRDefault="00E4560C">
      <w:r>
        <w:t xml:space="preserve">(Si es más de 1 opción marque ambas) </w:t>
      </w:r>
    </w:p>
    <w:tbl>
      <w:tblPr>
        <w:tblStyle w:val="TaskListTable"/>
        <w:tblW w:w="4445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404"/>
        <w:gridCol w:w="3403"/>
        <w:gridCol w:w="2761"/>
      </w:tblGrid>
      <w:tr w:rsidR="00E4560C" w:rsidTr="00E4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3" w:type="pct"/>
            <w:shd w:val="clear" w:color="auto" w:fill="92D050"/>
            <w:vAlign w:val="bottom"/>
          </w:tcPr>
          <w:p w:rsidR="00E4560C" w:rsidRPr="00B6304A" w:rsidRDefault="00E4560C" w:rsidP="00E4560C">
            <w:pPr>
              <w:rPr>
                <w:u w:val="single"/>
              </w:rPr>
            </w:pPr>
            <w:r>
              <w:rPr>
                <w:u w:val="single"/>
              </w:rPr>
              <w:t>SExo</w:t>
            </w:r>
          </w:p>
        </w:tc>
        <w:tc>
          <w:tcPr>
            <w:tcW w:w="1986" w:type="pct"/>
            <w:vAlign w:val="bottom"/>
          </w:tcPr>
          <w:p w:rsidR="00E4560C" w:rsidRDefault="00E4560C" w:rsidP="00E4560C">
            <w:r>
              <w:t>Masculino</w:t>
            </w:r>
          </w:p>
        </w:tc>
        <w:tc>
          <w:tcPr>
            <w:tcW w:w="1611" w:type="pct"/>
            <w:vAlign w:val="bottom"/>
          </w:tcPr>
          <w:p w:rsidR="00E4560C" w:rsidRDefault="00E4560C" w:rsidP="00E4560C">
            <w:r>
              <w:t>Femenino</w:t>
            </w:r>
          </w:p>
        </w:tc>
      </w:tr>
      <w:tr w:rsidR="00E4560C" w:rsidTr="00E4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3" w:type="pct"/>
          </w:tcPr>
          <w:p w:rsidR="00E4560C" w:rsidRDefault="00E4560C" w:rsidP="00E4560C"/>
        </w:tc>
        <w:sdt>
          <w:sdtPr>
            <w:rPr>
              <w:rFonts w:hAnsi="MS Gothic"/>
              <w:color w:val="404040" w:themeColor="text1" w:themeTint="BF"/>
              <w:sz w:val="20"/>
            </w:rPr>
            <w:id w:val="17513878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6" w:type="pct"/>
              </w:tcPr>
              <w:p w:rsidR="00E4560C" w:rsidRDefault="0076478E" w:rsidP="00E4560C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5070482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1" w:type="pct"/>
              </w:tcPr>
              <w:p w:rsidR="00E4560C" w:rsidRDefault="00E4560C" w:rsidP="00E4560C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EE21F6" w:rsidRDefault="00EE21F6" w:rsidP="008B7E96">
      <w:pPr>
        <w:jc w:val="center"/>
      </w:pPr>
    </w:p>
    <w:p w:rsidR="00D611CF" w:rsidRDefault="00D611CF" w:rsidP="00D611CF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_apellido,ts_sexo,td_foto</w:t>
      </w:r>
      <w:proofErr w:type="spellEnd"/>
      <w:r>
        <w:t xml:space="preserve"> FROM `docentes` as d</w:t>
      </w:r>
    </w:p>
    <w:p w:rsidR="00D611CF" w:rsidRDefault="00D611CF" w:rsidP="00D611CF">
      <w:pPr>
        <w:jc w:val="center"/>
      </w:pPr>
      <w:r>
        <w:t xml:space="preserve">JOIN sexo ON </w:t>
      </w:r>
      <w:proofErr w:type="spellStart"/>
      <w:r>
        <w:t>d.td_sexo</w:t>
      </w:r>
      <w:proofErr w:type="spellEnd"/>
      <w:r>
        <w:t xml:space="preserve"> = </w:t>
      </w:r>
      <w:proofErr w:type="spellStart"/>
      <w:r>
        <w:t>sexo.ts_id</w:t>
      </w:r>
      <w:proofErr w:type="spellEnd"/>
    </w:p>
    <w:p w:rsidR="006F7102" w:rsidRDefault="00D611CF" w:rsidP="00D611CF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tbl>
      <w:tblPr>
        <w:tblStyle w:val="TaskListTable"/>
        <w:tblW w:w="5464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234"/>
        <w:gridCol w:w="3164"/>
        <w:gridCol w:w="2568"/>
        <w:gridCol w:w="2566"/>
      </w:tblGrid>
      <w:tr w:rsidR="00E4560C" w:rsidTr="00E4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tblHeader/>
        </w:trPr>
        <w:tc>
          <w:tcPr>
            <w:tcW w:w="1061" w:type="pct"/>
            <w:shd w:val="clear" w:color="auto" w:fill="92D050"/>
            <w:vAlign w:val="bottom"/>
          </w:tcPr>
          <w:p w:rsidR="00E4560C" w:rsidRPr="00B6304A" w:rsidRDefault="00E4560C" w:rsidP="00E4560C">
            <w:pPr>
              <w:rPr>
                <w:u w:val="single"/>
              </w:rPr>
            </w:pPr>
            <w:r>
              <w:rPr>
                <w:u w:val="single"/>
              </w:rPr>
              <w:t>Turno</w:t>
            </w:r>
          </w:p>
        </w:tc>
        <w:tc>
          <w:tcPr>
            <w:tcW w:w="1502" w:type="pct"/>
            <w:vAlign w:val="bottom"/>
          </w:tcPr>
          <w:p w:rsidR="00E4560C" w:rsidRDefault="00E4560C" w:rsidP="00E4560C">
            <w:r>
              <w:t>Mañana</w:t>
            </w:r>
          </w:p>
        </w:tc>
        <w:tc>
          <w:tcPr>
            <w:tcW w:w="1219" w:type="pct"/>
            <w:vAlign w:val="bottom"/>
          </w:tcPr>
          <w:p w:rsidR="00E4560C" w:rsidRDefault="00E4560C" w:rsidP="00E4560C">
            <w:r>
              <w:t>Tarde</w:t>
            </w:r>
          </w:p>
        </w:tc>
        <w:tc>
          <w:tcPr>
            <w:tcW w:w="1218" w:type="pct"/>
            <w:vAlign w:val="bottom"/>
          </w:tcPr>
          <w:p w:rsidR="00E4560C" w:rsidRDefault="00E4560C" w:rsidP="00E4560C">
            <w:r>
              <w:t>Noche</w:t>
            </w:r>
          </w:p>
        </w:tc>
      </w:tr>
      <w:tr w:rsidR="00E4560C" w:rsidTr="00E4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1061" w:type="pct"/>
          </w:tcPr>
          <w:p w:rsidR="00E4560C" w:rsidRDefault="00E4560C" w:rsidP="00E4560C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108360669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2" w:type="pct"/>
              </w:tcPr>
              <w:p w:rsidR="00E4560C" w:rsidRDefault="006F7102" w:rsidP="00E4560C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245763410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pct"/>
              </w:tcPr>
              <w:p w:rsidR="00E4560C" w:rsidRDefault="006F7102" w:rsidP="00E4560C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441149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8" w:type="pct"/>
              </w:tcPr>
              <w:p w:rsidR="00E4560C" w:rsidRDefault="00E4560C" w:rsidP="00E4560C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D611CF" w:rsidRDefault="00D611CF" w:rsidP="00D611CF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>
        <w:t>t</w:t>
      </w:r>
      <w:r>
        <w:t>_</w:t>
      </w:r>
      <w:r>
        <w:t>turno</w:t>
      </w:r>
      <w:r>
        <w:t>,td_foto</w:t>
      </w:r>
      <w:proofErr w:type="spellEnd"/>
      <w:r>
        <w:t xml:space="preserve"> FROM `docentes` as d</w:t>
      </w:r>
    </w:p>
    <w:p w:rsidR="00D611CF" w:rsidRDefault="00D611CF" w:rsidP="00D611CF">
      <w:pPr>
        <w:jc w:val="center"/>
      </w:pPr>
      <w:r>
        <w:t xml:space="preserve">JOIN </w:t>
      </w:r>
      <w:r>
        <w:t>turno</w:t>
      </w:r>
      <w:r>
        <w:t xml:space="preserve"> ON </w:t>
      </w:r>
      <w:proofErr w:type="spellStart"/>
      <w:r>
        <w:t>d.td_</w:t>
      </w:r>
      <w:r>
        <w:t>turno</w:t>
      </w:r>
      <w:proofErr w:type="spellEnd"/>
      <w:r>
        <w:t xml:space="preserve"> = </w:t>
      </w:r>
      <w:proofErr w:type="spellStart"/>
      <w:r>
        <w:t>turno.tt</w:t>
      </w:r>
      <w:r>
        <w:t>_id</w:t>
      </w:r>
      <w:proofErr w:type="spellEnd"/>
    </w:p>
    <w:p w:rsidR="00D611CF" w:rsidRDefault="00D611CF" w:rsidP="00D611CF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EE21F6" w:rsidRDefault="00EE21F6"/>
    <w:tbl>
      <w:tblPr>
        <w:tblStyle w:val="TaskListTable"/>
        <w:tblW w:w="4557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403"/>
        <w:gridCol w:w="3403"/>
        <w:gridCol w:w="2978"/>
      </w:tblGrid>
      <w:tr w:rsidR="002810F0" w:rsidTr="0028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68" w:type="pct"/>
            <w:shd w:val="clear" w:color="auto" w:fill="92D050"/>
            <w:vAlign w:val="bottom"/>
          </w:tcPr>
          <w:p w:rsidR="002810F0" w:rsidRPr="00B6304A" w:rsidRDefault="002810F0" w:rsidP="002810F0">
            <w:pPr>
              <w:rPr>
                <w:u w:val="single"/>
              </w:rPr>
            </w:pPr>
            <w:r>
              <w:rPr>
                <w:u w:val="single"/>
              </w:rPr>
              <w:t>Localidad</w:t>
            </w:r>
          </w:p>
        </w:tc>
        <w:tc>
          <w:tcPr>
            <w:tcW w:w="1937" w:type="pct"/>
            <w:vAlign w:val="bottom"/>
          </w:tcPr>
          <w:p w:rsidR="002810F0" w:rsidRDefault="002810F0" w:rsidP="002810F0">
            <w:r>
              <w:t>Provincia de Buenos aires</w:t>
            </w:r>
          </w:p>
        </w:tc>
        <w:tc>
          <w:tcPr>
            <w:tcW w:w="1695" w:type="pct"/>
            <w:vAlign w:val="bottom"/>
          </w:tcPr>
          <w:p w:rsidR="002810F0" w:rsidRDefault="002810F0" w:rsidP="002810F0">
            <w:r>
              <w:t>Capital federal</w:t>
            </w:r>
          </w:p>
        </w:tc>
      </w:tr>
      <w:tr w:rsidR="002810F0" w:rsidTr="0028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pct"/>
          </w:tcPr>
          <w:p w:rsidR="002810F0" w:rsidRDefault="002810F0" w:rsidP="002810F0"/>
        </w:tc>
        <w:sdt>
          <w:sdtPr>
            <w:rPr>
              <w:rFonts w:hAnsi="MS Gothic"/>
              <w:color w:val="404040" w:themeColor="text1" w:themeTint="BF"/>
              <w:sz w:val="20"/>
            </w:rPr>
            <w:id w:val="12153195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37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7547450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D611CF" w:rsidRDefault="00D611CF" w:rsidP="00D611CF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 w:rsidR="00083653">
        <w:t>l_localidad,</w:t>
      </w:r>
      <w:r>
        <w:t>td_foto</w:t>
      </w:r>
      <w:proofErr w:type="spellEnd"/>
      <w:r>
        <w:t xml:space="preserve"> FROM `docentes` as d</w:t>
      </w:r>
    </w:p>
    <w:p w:rsidR="00D611CF" w:rsidRDefault="00D611CF" w:rsidP="00D611CF">
      <w:pPr>
        <w:jc w:val="center"/>
      </w:pPr>
      <w:r>
        <w:t xml:space="preserve">JOIN </w:t>
      </w:r>
      <w:r w:rsidR="00083653">
        <w:t>localidad</w:t>
      </w:r>
      <w:r>
        <w:t xml:space="preserve"> ON </w:t>
      </w:r>
      <w:proofErr w:type="spellStart"/>
      <w:r>
        <w:t>d.td_</w:t>
      </w:r>
      <w:r w:rsidR="00083653">
        <w:t>localidad</w:t>
      </w:r>
      <w:proofErr w:type="spellEnd"/>
      <w:r w:rsidR="00083653">
        <w:t xml:space="preserve"> = </w:t>
      </w:r>
      <w:proofErr w:type="spellStart"/>
      <w:r w:rsidR="00083653">
        <w:t>localidad.tl</w:t>
      </w:r>
      <w:r>
        <w:t>_id</w:t>
      </w:r>
      <w:proofErr w:type="spellEnd"/>
    </w:p>
    <w:p w:rsidR="00D611CF" w:rsidRDefault="00D611CF" w:rsidP="00D611CF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530816" w:rsidRDefault="00530816"/>
    <w:tbl>
      <w:tblPr>
        <w:tblStyle w:val="TaskListTable"/>
        <w:tblW w:w="5659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343"/>
        <w:gridCol w:w="1621"/>
        <w:gridCol w:w="1560"/>
        <w:gridCol w:w="1418"/>
        <w:gridCol w:w="1134"/>
        <w:gridCol w:w="1274"/>
        <w:gridCol w:w="1558"/>
      </w:tblGrid>
      <w:tr w:rsidR="002810F0" w:rsidTr="00083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tblHeader/>
        </w:trPr>
        <w:tc>
          <w:tcPr>
            <w:tcW w:w="1074" w:type="pct"/>
            <w:shd w:val="clear" w:color="auto" w:fill="92D050"/>
            <w:vAlign w:val="bottom"/>
          </w:tcPr>
          <w:p w:rsidR="002810F0" w:rsidRPr="00B6304A" w:rsidRDefault="002810F0" w:rsidP="002810F0">
            <w:pPr>
              <w:rPr>
                <w:u w:val="single"/>
              </w:rPr>
            </w:pPr>
            <w:r>
              <w:rPr>
                <w:u w:val="single"/>
              </w:rPr>
              <w:t>Materia</w:t>
            </w:r>
          </w:p>
        </w:tc>
        <w:tc>
          <w:tcPr>
            <w:tcW w:w="743" w:type="pct"/>
            <w:vAlign w:val="bottom"/>
          </w:tcPr>
          <w:p w:rsidR="002810F0" w:rsidRDefault="002810F0" w:rsidP="002810F0">
            <w:r>
              <w:t>Matematica</w:t>
            </w:r>
          </w:p>
        </w:tc>
        <w:tc>
          <w:tcPr>
            <w:tcW w:w="715" w:type="pct"/>
            <w:vAlign w:val="bottom"/>
          </w:tcPr>
          <w:p w:rsidR="002810F0" w:rsidRDefault="002810F0" w:rsidP="002810F0">
            <w:r>
              <w:t>Castellano</w:t>
            </w:r>
          </w:p>
        </w:tc>
        <w:tc>
          <w:tcPr>
            <w:tcW w:w="650" w:type="pct"/>
            <w:vAlign w:val="bottom"/>
          </w:tcPr>
          <w:p w:rsidR="002810F0" w:rsidRDefault="002810F0" w:rsidP="002810F0">
            <w:r>
              <w:t>Geografia</w:t>
            </w:r>
          </w:p>
        </w:tc>
        <w:tc>
          <w:tcPr>
            <w:tcW w:w="520" w:type="pct"/>
            <w:vAlign w:val="bottom"/>
          </w:tcPr>
          <w:p w:rsidR="002810F0" w:rsidRDefault="002810F0" w:rsidP="002810F0">
            <w:r>
              <w:t>Dibujo tecnico</w:t>
            </w:r>
          </w:p>
        </w:tc>
        <w:tc>
          <w:tcPr>
            <w:tcW w:w="584" w:type="pct"/>
            <w:vAlign w:val="bottom"/>
          </w:tcPr>
          <w:p w:rsidR="002810F0" w:rsidRDefault="002810F0" w:rsidP="002810F0">
            <w:r>
              <w:t>Historia</w:t>
            </w:r>
          </w:p>
        </w:tc>
        <w:tc>
          <w:tcPr>
            <w:tcW w:w="714" w:type="pct"/>
            <w:vAlign w:val="bottom"/>
          </w:tcPr>
          <w:p w:rsidR="002810F0" w:rsidRDefault="002810F0" w:rsidP="002810F0">
            <w:r>
              <w:t>quimica</w:t>
            </w:r>
          </w:p>
        </w:tc>
      </w:tr>
      <w:tr w:rsidR="002810F0" w:rsidTr="0008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tcW w:w="1074" w:type="pct"/>
          </w:tcPr>
          <w:p w:rsidR="002810F0" w:rsidRDefault="002810F0" w:rsidP="002810F0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19338092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3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9010960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9792938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200797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4893938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4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826502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</w:t>
      </w:r>
      <w:r>
        <w:t>tm_materia</w:t>
      </w:r>
      <w:r>
        <w:t>,td_foto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</w:t>
      </w:r>
      <w:r>
        <w:t>materia</w:t>
      </w:r>
      <w:r>
        <w:t xml:space="preserve"> ON </w:t>
      </w:r>
      <w:proofErr w:type="spellStart"/>
      <w:r>
        <w:t>d.td_</w:t>
      </w:r>
      <w:r>
        <w:t>materia</w:t>
      </w:r>
      <w:proofErr w:type="spellEnd"/>
      <w:r>
        <w:t xml:space="preserve"> = </w:t>
      </w:r>
      <w:proofErr w:type="spellStart"/>
      <w:r>
        <w:t>materia.tm</w:t>
      </w:r>
      <w:r>
        <w:t>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2810F0" w:rsidRDefault="002810F0"/>
    <w:tbl>
      <w:tblPr>
        <w:tblStyle w:val="TaskListTable"/>
        <w:tblW w:w="4399" w:type="pct"/>
        <w:tblLayout w:type="fixed"/>
        <w:tblLook w:val="04A0" w:firstRow="1" w:lastRow="0" w:firstColumn="1" w:lastColumn="0" w:noHBand="0" w:noVBand="1"/>
      </w:tblPr>
      <w:tblGrid>
        <w:gridCol w:w="1415"/>
        <w:gridCol w:w="1557"/>
        <w:gridCol w:w="1269"/>
        <w:gridCol w:w="1413"/>
        <w:gridCol w:w="1413"/>
        <w:gridCol w:w="1413"/>
      </w:tblGrid>
      <w:tr w:rsidR="002810F0" w:rsidTr="00162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4" w:type="pct"/>
            <w:vAlign w:val="bottom"/>
          </w:tcPr>
          <w:p w:rsidR="002810F0" w:rsidRDefault="002810F0" w:rsidP="002810F0">
            <w:r>
              <w:t>gimnasia</w:t>
            </w:r>
          </w:p>
        </w:tc>
        <w:tc>
          <w:tcPr>
            <w:tcW w:w="918" w:type="pct"/>
            <w:vAlign w:val="bottom"/>
          </w:tcPr>
          <w:p w:rsidR="002810F0" w:rsidRDefault="002810F0" w:rsidP="002810F0">
            <w:r>
              <w:t>educacion civica</w:t>
            </w:r>
          </w:p>
        </w:tc>
        <w:tc>
          <w:tcPr>
            <w:tcW w:w="748" w:type="pct"/>
            <w:vAlign w:val="bottom"/>
          </w:tcPr>
          <w:p w:rsidR="002810F0" w:rsidRDefault="002810F0" w:rsidP="002810F0">
            <w:r>
              <w:t>biologia</w:t>
            </w:r>
          </w:p>
        </w:tc>
        <w:tc>
          <w:tcPr>
            <w:tcW w:w="833" w:type="pct"/>
            <w:vAlign w:val="bottom"/>
          </w:tcPr>
          <w:p w:rsidR="002810F0" w:rsidRDefault="002810F0" w:rsidP="002810F0">
            <w:r>
              <w:t>fisica</w:t>
            </w:r>
          </w:p>
        </w:tc>
        <w:tc>
          <w:tcPr>
            <w:tcW w:w="833" w:type="pct"/>
            <w:vAlign w:val="bottom"/>
          </w:tcPr>
          <w:p w:rsidR="002810F0" w:rsidRDefault="002810F0" w:rsidP="002810F0">
            <w:r>
              <w:t>taller</w:t>
            </w:r>
          </w:p>
        </w:tc>
        <w:tc>
          <w:tcPr>
            <w:tcW w:w="833" w:type="pct"/>
            <w:vAlign w:val="bottom"/>
          </w:tcPr>
          <w:p w:rsidR="002810F0" w:rsidRDefault="002810F0" w:rsidP="002810F0">
            <w:r>
              <w:t>ingles</w:t>
            </w:r>
          </w:p>
        </w:tc>
      </w:tr>
      <w:tr w:rsidR="002810F0" w:rsidTr="0016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hAnsi="MS Gothic"/>
              <w:color w:val="404040" w:themeColor="text1" w:themeTint="BF"/>
              <w:sz w:val="20"/>
            </w:rPr>
            <w:id w:val="-19546278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4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574397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0938553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922905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3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7168052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3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5688107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3" w:type="pct"/>
              </w:tcPr>
              <w:p w:rsidR="002810F0" w:rsidRDefault="002810F0" w:rsidP="002810F0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_apellido,tm_materia,td_foto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materia ON </w:t>
      </w:r>
      <w:proofErr w:type="spellStart"/>
      <w:r>
        <w:t>d.td_materia</w:t>
      </w:r>
      <w:proofErr w:type="spellEnd"/>
      <w:r>
        <w:t xml:space="preserve"> = </w:t>
      </w:r>
      <w:proofErr w:type="spellStart"/>
      <w:r>
        <w:t>materia.tm_id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2810F0" w:rsidRDefault="002810F0"/>
    <w:tbl>
      <w:tblPr>
        <w:tblStyle w:val="TaskListTable"/>
        <w:tblW w:w="4263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410"/>
        <w:gridCol w:w="860"/>
        <w:gridCol w:w="990"/>
        <w:gridCol w:w="990"/>
        <w:gridCol w:w="989"/>
        <w:gridCol w:w="989"/>
        <w:gridCol w:w="989"/>
      </w:tblGrid>
      <w:tr w:rsidR="00E01CDD" w:rsidTr="00083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tblHeader/>
        </w:trPr>
        <w:tc>
          <w:tcPr>
            <w:tcW w:w="1466" w:type="pct"/>
            <w:shd w:val="clear" w:color="auto" w:fill="92D050"/>
            <w:vAlign w:val="bottom"/>
          </w:tcPr>
          <w:p w:rsidR="00E01CDD" w:rsidRPr="00B6304A" w:rsidRDefault="00E01CDD" w:rsidP="000F441E">
            <w:pPr>
              <w:rPr>
                <w:u w:val="single"/>
              </w:rPr>
            </w:pPr>
            <w:r>
              <w:rPr>
                <w:u w:val="single"/>
              </w:rPr>
              <w:t>Edad en años</w:t>
            </w:r>
          </w:p>
        </w:tc>
        <w:tc>
          <w:tcPr>
            <w:tcW w:w="523" w:type="pct"/>
            <w:vAlign w:val="bottom"/>
          </w:tcPr>
          <w:p w:rsidR="00E01CDD" w:rsidRDefault="00E01CDD" w:rsidP="000F441E">
            <w:r>
              <w:t>18-25</w:t>
            </w:r>
          </w:p>
        </w:tc>
        <w:tc>
          <w:tcPr>
            <w:tcW w:w="602" w:type="pct"/>
            <w:vAlign w:val="bottom"/>
          </w:tcPr>
          <w:p w:rsidR="00E01CDD" w:rsidRDefault="0076478E" w:rsidP="000F441E">
            <w:r>
              <w:t>26</w:t>
            </w:r>
            <w:r w:rsidR="00E01CDD">
              <w:t>-35</w:t>
            </w:r>
          </w:p>
        </w:tc>
        <w:tc>
          <w:tcPr>
            <w:tcW w:w="602" w:type="pct"/>
            <w:vAlign w:val="bottom"/>
          </w:tcPr>
          <w:p w:rsidR="00E01CDD" w:rsidRDefault="0076478E" w:rsidP="00E01CDD">
            <w:r>
              <w:t>36</w:t>
            </w:r>
            <w:r w:rsidR="00E01CDD">
              <w:t>-45</w:t>
            </w:r>
          </w:p>
        </w:tc>
        <w:tc>
          <w:tcPr>
            <w:tcW w:w="602" w:type="pct"/>
            <w:vAlign w:val="bottom"/>
          </w:tcPr>
          <w:p w:rsidR="00E01CDD" w:rsidRDefault="0076478E" w:rsidP="000F441E">
            <w:r>
              <w:t>46</w:t>
            </w:r>
            <w:r w:rsidR="00E01CDD">
              <w:t>-55</w:t>
            </w:r>
          </w:p>
        </w:tc>
        <w:tc>
          <w:tcPr>
            <w:tcW w:w="602" w:type="pct"/>
            <w:vAlign w:val="bottom"/>
          </w:tcPr>
          <w:p w:rsidR="00E01CDD" w:rsidRDefault="0076478E" w:rsidP="000F441E">
            <w:r>
              <w:t>56</w:t>
            </w:r>
            <w:r w:rsidR="00E01CDD">
              <w:t>-65</w:t>
            </w:r>
          </w:p>
        </w:tc>
        <w:tc>
          <w:tcPr>
            <w:tcW w:w="602" w:type="pct"/>
            <w:vAlign w:val="bottom"/>
          </w:tcPr>
          <w:p w:rsidR="00E01CDD" w:rsidRDefault="0076478E" w:rsidP="000F441E">
            <w:r>
              <w:t>66</w:t>
            </w:r>
            <w:r w:rsidR="00E01CDD">
              <w:t>+</w:t>
            </w:r>
          </w:p>
        </w:tc>
      </w:tr>
      <w:tr w:rsidR="00E01CDD" w:rsidTr="0008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1466" w:type="pct"/>
          </w:tcPr>
          <w:p w:rsidR="00E01CDD" w:rsidRDefault="00E01CDD" w:rsidP="000F441E"/>
        </w:tc>
        <w:sdt>
          <w:sdtPr>
            <w:rPr>
              <w:rFonts w:hAnsi="MS Gothic"/>
              <w:color w:val="404040" w:themeColor="text1" w:themeTint="BF"/>
              <w:sz w:val="20"/>
            </w:rPr>
            <w:id w:val="17597035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3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8783017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3164817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8379938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248228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12212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:rsidR="00E01CDD" w:rsidRDefault="00E01CDD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>
        <w:t>ee_edad,</w:t>
      </w:r>
      <w:r>
        <w:t>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</w:t>
      </w:r>
      <w:r>
        <w:t>edad</w:t>
      </w:r>
      <w:r>
        <w:t xml:space="preserve"> ON </w:t>
      </w:r>
      <w:proofErr w:type="spellStart"/>
      <w:r>
        <w:t>d.td_</w:t>
      </w:r>
      <w:r>
        <w:t>edad</w:t>
      </w:r>
      <w:proofErr w:type="spellEnd"/>
      <w:r>
        <w:t xml:space="preserve"> = </w:t>
      </w:r>
      <w:proofErr w:type="spellStart"/>
      <w:r>
        <w:t>edad</w:t>
      </w:r>
      <w:r>
        <w:t>.t</w:t>
      </w:r>
      <w:r w:rsidR="00A53008">
        <w:t>e</w:t>
      </w:r>
      <w:r>
        <w:t>e</w:t>
      </w:r>
      <w:r>
        <w:t>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A53008" w:rsidRDefault="00A53008" w:rsidP="00A53008"/>
    <w:p w:rsidR="00996A91" w:rsidRDefault="00996A91"/>
    <w:p w:rsidR="00996A91" w:rsidRDefault="00996A91"/>
    <w:tbl>
      <w:tblPr>
        <w:tblStyle w:val="TaskListTable"/>
        <w:tblW w:w="5643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1476"/>
        <w:gridCol w:w="2088"/>
        <w:gridCol w:w="1832"/>
        <w:gridCol w:w="1827"/>
        <w:gridCol w:w="1827"/>
        <w:gridCol w:w="1827"/>
      </w:tblGrid>
      <w:tr w:rsidR="00D03C2A" w:rsidTr="00083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tblHeader/>
        </w:trPr>
        <w:tc>
          <w:tcPr>
            <w:tcW w:w="678" w:type="pct"/>
            <w:shd w:val="clear" w:color="auto" w:fill="92D050"/>
            <w:vAlign w:val="bottom"/>
          </w:tcPr>
          <w:p w:rsidR="00D03C2A" w:rsidRPr="00B6304A" w:rsidRDefault="00D03C2A" w:rsidP="00D03C2A">
            <w:pPr>
              <w:rPr>
                <w:u w:val="single"/>
              </w:rPr>
            </w:pPr>
            <w:r>
              <w:rPr>
                <w:u w:val="single"/>
              </w:rPr>
              <w:t>Estudios</w:t>
            </w:r>
          </w:p>
        </w:tc>
        <w:tc>
          <w:tcPr>
            <w:tcW w:w="960" w:type="pct"/>
            <w:vAlign w:val="bottom"/>
          </w:tcPr>
          <w:p w:rsidR="00D03C2A" w:rsidRDefault="00D03C2A" w:rsidP="00D03C2A">
            <w:r>
              <w:t>Secundarios</w:t>
            </w:r>
          </w:p>
        </w:tc>
        <w:tc>
          <w:tcPr>
            <w:tcW w:w="842" w:type="pct"/>
            <w:vAlign w:val="bottom"/>
          </w:tcPr>
          <w:p w:rsidR="00D03C2A" w:rsidRDefault="00D03C2A" w:rsidP="00D03C2A">
            <w:r>
              <w:t>Terciario</w:t>
            </w:r>
          </w:p>
        </w:tc>
        <w:tc>
          <w:tcPr>
            <w:tcW w:w="840" w:type="pct"/>
            <w:vAlign w:val="bottom"/>
          </w:tcPr>
          <w:p w:rsidR="00D03C2A" w:rsidRDefault="00D03C2A" w:rsidP="00D03C2A">
            <w:r>
              <w:t>Profesorado</w:t>
            </w:r>
          </w:p>
        </w:tc>
        <w:tc>
          <w:tcPr>
            <w:tcW w:w="840" w:type="pct"/>
            <w:vAlign w:val="bottom"/>
          </w:tcPr>
          <w:p w:rsidR="00D03C2A" w:rsidRDefault="00D03C2A" w:rsidP="00D03C2A">
            <w:r>
              <w:t>univesitario</w:t>
            </w:r>
          </w:p>
        </w:tc>
        <w:tc>
          <w:tcPr>
            <w:tcW w:w="840" w:type="pct"/>
            <w:vAlign w:val="bottom"/>
          </w:tcPr>
          <w:p w:rsidR="00D03C2A" w:rsidRDefault="00D03C2A" w:rsidP="00D03C2A">
            <w:r>
              <w:t>Post-grado</w:t>
            </w:r>
          </w:p>
        </w:tc>
      </w:tr>
      <w:tr w:rsidR="00D03C2A" w:rsidTr="0008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678" w:type="pct"/>
          </w:tcPr>
          <w:p w:rsidR="00D03C2A" w:rsidRDefault="00D03C2A" w:rsidP="00D03C2A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17912751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0" w:type="pct"/>
              </w:tcPr>
              <w:p w:rsidR="00D03C2A" w:rsidRDefault="006F7102" w:rsidP="00D03C2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6568906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2" w:type="pct"/>
              </w:tcPr>
              <w:p w:rsidR="00D03C2A" w:rsidRDefault="00D03C2A" w:rsidP="00D03C2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20981397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0" w:type="pct"/>
              </w:tcPr>
              <w:p w:rsidR="00D03C2A" w:rsidRDefault="00D03C2A" w:rsidP="00D03C2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7747499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0" w:type="pct"/>
              </w:tcPr>
              <w:p w:rsidR="00D03C2A" w:rsidRDefault="00D03C2A" w:rsidP="00D03C2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826171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0" w:type="pct"/>
              </w:tcPr>
              <w:p w:rsidR="00D03C2A" w:rsidRDefault="00D03C2A" w:rsidP="00D03C2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A53008" w:rsidRDefault="00A53008" w:rsidP="00C51AA4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_apellido,te</w:t>
      </w:r>
      <w:r>
        <w:t>_estudios</w:t>
      </w:r>
      <w:r>
        <w:t>,td_foto</w:t>
      </w:r>
      <w:proofErr w:type="spellEnd"/>
      <w:r>
        <w:t xml:space="preserve"> FROM `docentes` as d</w:t>
      </w:r>
    </w:p>
    <w:p w:rsidR="00A53008" w:rsidRDefault="00A53008" w:rsidP="00C51AA4">
      <w:pPr>
        <w:jc w:val="center"/>
      </w:pPr>
      <w:r>
        <w:t xml:space="preserve">JOIN </w:t>
      </w:r>
      <w:r>
        <w:t>estudios</w:t>
      </w:r>
      <w:r>
        <w:t xml:space="preserve"> ON </w:t>
      </w:r>
      <w:proofErr w:type="spellStart"/>
      <w:r>
        <w:t>d.td_</w:t>
      </w:r>
      <w:r>
        <w:t>estudios</w:t>
      </w:r>
      <w:proofErr w:type="spellEnd"/>
      <w:r>
        <w:t xml:space="preserve"> = </w:t>
      </w:r>
      <w:proofErr w:type="spellStart"/>
      <w:r>
        <w:t>estudios</w:t>
      </w:r>
      <w:r>
        <w:t>.te_id</w:t>
      </w:r>
      <w:proofErr w:type="spellEnd"/>
    </w:p>
    <w:p w:rsidR="00A53008" w:rsidRDefault="00A53008" w:rsidP="00A53008">
      <w:pPr>
        <w:jc w:val="center"/>
      </w:pPr>
      <w:bookmarkStart w:id="0" w:name="_GoBack"/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tbl>
      <w:tblPr>
        <w:tblStyle w:val="TaskListTable"/>
        <w:tblW w:w="3423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4839"/>
        <w:gridCol w:w="736"/>
        <w:gridCol w:w="1023"/>
      </w:tblGrid>
      <w:tr w:rsidR="00162EC3" w:rsidTr="00162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tblHeader/>
        </w:trPr>
        <w:tc>
          <w:tcPr>
            <w:tcW w:w="3667" w:type="pct"/>
            <w:shd w:val="clear" w:color="auto" w:fill="92D050"/>
            <w:vAlign w:val="bottom"/>
          </w:tcPr>
          <w:bookmarkEnd w:id="0"/>
          <w:p w:rsidR="00162EC3" w:rsidRPr="00B6304A" w:rsidRDefault="00162EC3" w:rsidP="000F441E">
            <w:pPr>
              <w:rPr>
                <w:u w:val="single"/>
              </w:rPr>
            </w:pPr>
            <w:r>
              <w:rPr>
                <w:u w:val="single"/>
              </w:rPr>
              <w:t>¿SOS TUTOR DE ALGUN CURSO EN ESTA ESCUELA?</w:t>
            </w:r>
          </w:p>
        </w:tc>
        <w:tc>
          <w:tcPr>
            <w:tcW w:w="558" w:type="pct"/>
            <w:vAlign w:val="bottom"/>
          </w:tcPr>
          <w:p w:rsidR="00162EC3" w:rsidRDefault="00162EC3" w:rsidP="000F441E">
            <w:r>
              <w:t>sI</w:t>
            </w:r>
          </w:p>
        </w:tc>
        <w:tc>
          <w:tcPr>
            <w:tcW w:w="775" w:type="pct"/>
            <w:vAlign w:val="bottom"/>
          </w:tcPr>
          <w:p w:rsidR="00162EC3" w:rsidRDefault="00162EC3" w:rsidP="000F441E">
            <w:r>
              <w:t>NO</w:t>
            </w:r>
          </w:p>
        </w:tc>
      </w:tr>
      <w:tr w:rsidR="00162EC3" w:rsidTr="0016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3667" w:type="pct"/>
          </w:tcPr>
          <w:p w:rsidR="00162EC3" w:rsidRDefault="00162EC3" w:rsidP="000F441E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550297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pct"/>
              </w:tcPr>
              <w:p w:rsidR="00162EC3" w:rsidRDefault="00162EC3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7270310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" w:type="pct"/>
              </w:tcPr>
              <w:p w:rsidR="00162EC3" w:rsidRDefault="00162EC3" w:rsidP="000F441E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>
        <w:t>u</w:t>
      </w:r>
      <w:r>
        <w:t>_</w:t>
      </w:r>
      <w:r>
        <w:t>tutoria</w:t>
      </w:r>
      <w:r>
        <w:t>,td_foto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</w:t>
      </w:r>
      <w:proofErr w:type="spellStart"/>
      <w:r>
        <w:t>tutoria</w:t>
      </w:r>
      <w:proofErr w:type="spellEnd"/>
      <w:r>
        <w:t xml:space="preserve"> ON </w:t>
      </w:r>
      <w:proofErr w:type="spellStart"/>
      <w:r>
        <w:t>d.td_</w:t>
      </w:r>
      <w:r>
        <w:t>tutoria</w:t>
      </w:r>
      <w:proofErr w:type="spellEnd"/>
      <w:r>
        <w:t xml:space="preserve"> = </w:t>
      </w:r>
      <w:proofErr w:type="spellStart"/>
      <w:r>
        <w:t>tutoria</w:t>
      </w:r>
      <w:r>
        <w:t>.t</w:t>
      </w:r>
      <w:r>
        <w:t>u</w:t>
      </w:r>
      <w:r>
        <w:t>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2810F0" w:rsidRDefault="002810F0"/>
    <w:tbl>
      <w:tblPr>
        <w:tblStyle w:val="TaskListTable"/>
        <w:tblW w:w="5286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2410"/>
        <w:gridCol w:w="861"/>
        <w:gridCol w:w="990"/>
        <w:gridCol w:w="990"/>
        <w:gridCol w:w="990"/>
        <w:gridCol w:w="990"/>
        <w:gridCol w:w="990"/>
        <w:gridCol w:w="988"/>
        <w:gridCol w:w="980"/>
      </w:tblGrid>
      <w:tr w:rsidR="00996A91" w:rsidTr="00083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tblHeader/>
        </w:trPr>
        <w:tc>
          <w:tcPr>
            <w:tcW w:w="1182" w:type="pct"/>
            <w:shd w:val="clear" w:color="auto" w:fill="92D050"/>
            <w:vAlign w:val="bottom"/>
          </w:tcPr>
          <w:p w:rsidR="00996A91" w:rsidRPr="00B6304A" w:rsidRDefault="00996A91" w:rsidP="00996A91">
            <w:pPr>
              <w:rPr>
                <w:u w:val="single"/>
              </w:rPr>
            </w:pPr>
            <w:r>
              <w:rPr>
                <w:u w:val="single"/>
              </w:rPr>
              <w:t>ANTIGÜEDAD en años</w:t>
            </w:r>
          </w:p>
        </w:tc>
        <w:tc>
          <w:tcPr>
            <w:tcW w:w="422" w:type="pct"/>
            <w:vAlign w:val="bottom"/>
          </w:tcPr>
          <w:p w:rsidR="00996A91" w:rsidRDefault="00996A91" w:rsidP="00996A91">
            <w:r>
              <w:t>0-5</w:t>
            </w:r>
          </w:p>
        </w:tc>
        <w:tc>
          <w:tcPr>
            <w:tcW w:w="486" w:type="pct"/>
            <w:vAlign w:val="bottom"/>
          </w:tcPr>
          <w:p w:rsidR="00996A91" w:rsidRDefault="0076478E" w:rsidP="00996A91">
            <w:r>
              <w:t>5</w:t>
            </w:r>
            <w:r w:rsidR="00996A91">
              <w:t>-10</w:t>
            </w:r>
          </w:p>
        </w:tc>
        <w:tc>
          <w:tcPr>
            <w:tcW w:w="486" w:type="pct"/>
            <w:vAlign w:val="bottom"/>
          </w:tcPr>
          <w:p w:rsidR="00996A91" w:rsidRDefault="0076478E" w:rsidP="00996A91">
            <w:r>
              <w:t>11</w:t>
            </w:r>
            <w:r w:rsidR="00996A91">
              <w:t>-15</w:t>
            </w:r>
          </w:p>
        </w:tc>
        <w:tc>
          <w:tcPr>
            <w:tcW w:w="486" w:type="pct"/>
            <w:vAlign w:val="bottom"/>
          </w:tcPr>
          <w:p w:rsidR="00996A91" w:rsidRDefault="00996A91" w:rsidP="0076478E">
            <w:r>
              <w:t>1</w:t>
            </w:r>
            <w:r w:rsidR="0076478E">
              <w:t>6</w:t>
            </w:r>
            <w:r>
              <w:t>-20</w:t>
            </w:r>
          </w:p>
        </w:tc>
        <w:tc>
          <w:tcPr>
            <w:tcW w:w="486" w:type="pct"/>
            <w:vAlign w:val="bottom"/>
          </w:tcPr>
          <w:p w:rsidR="00996A91" w:rsidRDefault="00996A91" w:rsidP="00996A91">
            <w:r>
              <w:t>2</w:t>
            </w:r>
            <w:r w:rsidR="0076478E">
              <w:t>1</w:t>
            </w:r>
            <w:r>
              <w:t>-25</w:t>
            </w:r>
          </w:p>
        </w:tc>
        <w:tc>
          <w:tcPr>
            <w:tcW w:w="486" w:type="pct"/>
            <w:vAlign w:val="bottom"/>
          </w:tcPr>
          <w:p w:rsidR="00996A91" w:rsidRDefault="0076478E" w:rsidP="00996A91">
            <w:r>
              <w:t>26</w:t>
            </w:r>
            <w:r w:rsidR="00996A91">
              <w:t>-30</w:t>
            </w:r>
          </w:p>
        </w:tc>
        <w:tc>
          <w:tcPr>
            <w:tcW w:w="485" w:type="pct"/>
            <w:vAlign w:val="bottom"/>
          </w:tcPr>
          <w:p w:rsidR="00996A91" w:rsidRDefault="0076478E" w:rsidP="00996A91">
            <w:r>
              <w:t>31</w:t>
            </w:r>
            <w:r w:rsidR="00996A91">
              <w:t>-35</w:t>
            </w:r>
          </w:p>
        </w:tc>
        <w:tc>
          <w:tcPr>
            <w:tcW w:w="483" w:type="pct"/>
            <w:vAlign w:val="bottom"/>
          </w:tcPr>
          <w:p w:rsidR="00996A91" w:rsidRDefault="0076478E" w:rsidP="00996A91">
            <w:r>
              <w:t>36</w:t>
            </w:r>
            <w:r w:rsidR="00996A91">
              <w:t>+</w:t>
            </w:r>
          </w:p>
        </w:tc>
      </w:tr>
      <w:tr w:rsidR="00996A91" w:rsidTr="0008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1182" w:type="pct"/>
          </w:tcPr>
          <w:p w:rsidR="00996A91" w:rsidRDefault="00996A91" w:rsidP="00996A91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7167352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2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801035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pct"/>
              </w:tcPr>
              <w:p w:rsidR="00996A91" w:rsidRDefault="006F7102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9764082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952254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1767603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pct"/>
              </w:tcPr>
              <w:p w:rsidR="00996A91" w:rsidRDefault="006F7102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179044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8194217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5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501105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3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>
        <w:t>a_antiguedad</w:t>
      </w:r>
      <w:r>
        <w:t>,td_foto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</w:t>
      </w:r>
      <w:proofErr w:type="spellStart"/>
      <w:r>
        <w:t>antiguedad</w:t>
      </w:r>
      <w:proofErr w:type="spellEnd"/>
      <w:r>
        <w:t xml:space="preserve"> ON </w:t>
      </w:r>
      <w:proofErr w:type="spellStart"/>
      <w:r>
        <w:t>d.td_</w:t>
      </w:r>
      <w:r>
        <w:t>antiguedad</w:t>
      </w:r>
      <w:proofErr w:type="spellEnd"/>
      <w:r>
        <w:t xml:space="preserve"> = </w:t>
      </w:r>
      <w:proofErr w:type="spellStart"/>
      <w:r>
        <w:t>antiguedad</w:t>
      </w:r>
      <w:r>
        <w:t>.t</w:t>
      </w:r>
      <w:r>
        <w:t>a</w:t>
      </w:r>
      <w:r>
        <w:t>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1</w:t>
      </w:r>
    </w:p>
    <w:p w:rsidR="007340FE" w:rsidRDefault="007340FE"/>
    <w:tbl>
      <w:tblPr>
        <w:tblStyle w:val="TaskListTable"/>
        <w:tblW w:w="5659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4841"/>
        <w:gridCol w:w="973"/>
        <w:gridCol w:w="1130"/>
        <w:gridCol w:w="1274"/>
        <w:gridCol w:w="1558"/>
        <w:gridCol w:w="1132"/>
      </w:tblGrid>
      <w:tr w:rsidR="00996A91" w:rsidTr="00996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tblHeader/>
        </w:trPr>
        <w:tc>
          <w:tcPr>
            <w:tcW w:w="2219" w:type="pct"/>
            <w:shd w:val="clear" w:color="auto" w:fill="92D050"/>
            <w:vAlign w:val="bottom"/>
          </w:tcPr>
          <w:p w:rsidR="00996A91" w:rsidRPr="00B6304A" w:rsidRDefault="00996A91" w:rsidP="00996A91">
            <w:pPr>
              <w:rPr>
                <w:u w:val="single"/>
              </w:rPr>
            </w:pPr>
            <w:r>
              <w:rPr>
                <w:u w:val="single"/>
              </w:rPr>
              <w:t>¿Tiene familiares EN ESTA ESCUELA?</w:t>
            </w:r>
          </w:p>
        </w:tc>
        <w:tc>
          <w:tcPr>
            <w:tcW w:w="446" w:type="pct"/>
            <w:vAlign w:val="bottom"/>
          </w:tcPr>
          <w:p w:rsidR="00996A91" w:rsidRDefault="00996A91" w:rsidP="00996A91">
            <w:r>
              <w:t>hijo/s</w:t>
            </w:r>
          </w:p>
        </w:tc>
        <w:tc>
          <w:tcPr>
            <w:tcW w:w="518" w:type="pct"/>
            <w:vAlign w:val="bottom"/>
          </w:tcPr>
          <w:p w:rsidR="00996A91" w:rsidRDefault="00996A91" w:rsidP="00996A91">
            <w:r>
              <w:t>Padre/s</w:t>
            </w:r>
          </w:p>
        </w:tc>
        <w:tc>
          <w:tcPr>
            <w:tcW w:w="584" w:type="pct"/>
            <w:vAlign w:val="bottom"/>
          </w:tcPr>
          <w:p w:rsidR="00996A91" w:rsidRDefault="00996A91" w:rsidP="00996A91">
            <w:r>
              <w:t>Cónyuge</w:t>
            </w:r>
          </w:p>
        </w:tc>
        <w:tc>
          <w:tcPr>
            <w:tcW w:w="714" w:type="pct"/>
            <w:vAlign w:val="bottom"/>
          </w:tcPr>
          <w:p w:rsidR="00996A91" w:rsidRDefault="00996A91" w:rsidP="00996A91">
            <w:r>
              <w:t>Hermano/s</w:t>
            </w:r>
          </w:p>
        </w:tc>
        <w:tc>
          <w:tcPr>
            <w:tcW w:w="519" w:type="pct"/>
            <w:vAlign w:val="bottom"/>
          </w:tcPr>
          <w:p w:rsidR="00996A91" w:rsidRDefault="00996A91" w:rsidP="00996A91">
            <w:r>
              <w:t>no</w:t>
            </w:r>
          </w:p>
        </w:tc>
      </w:tr>
      <w:tr w:rsidR="00996A91" w:rsidTr="00996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tcW w:w="2219" w:type="pct"/>
          </w:tcPr>
          <w:p w:rsidR="00996A91" w:rsidRDefault="00996A91" w:rsidP="00996A91"/>
        </w:tc>
        <w:sdt>
          <w:sdtPr>
            <w:rPr>
              <w:rFonts w:hAnsi="MS Gothic"/>
              <w:color w:val="404040" w:themeColor="text1" w:themeTint="BF"/>
              <w:sz w:val="20"/>
            </w:rPr>
            <w:id w:val="-4692068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3230818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8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4583268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4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355388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6482715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pct"/>
              </w:tcPr>
              <w:p w:rsidR="00996A91" w:rsidRDefault="00996A91" w:rsidP="00996A91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</w:tbl>
    <w:p w:rsidR="00996A91" w:rsidRDefault="00996A91"/>
    <w:p w:rsidR="00083653" w:rsidRDefault="00083653" w:rsidP="00083653">
      <w:pPr>
        <w:jc w:val="center"/>
      </w:pPr>
      <w:r>
        <w:t xml:space="preserve">SELECT </w:t>
      </w:r>
      <w:proofErr w:type="spellStart"/>
      <w:r>
        <w:t>td_nombre</w:t>
      </w:r>
      <w:proofErr w:type="gramStart"/>
      <w:r>
        <w:t>,td</w:t>
      </w:r>
      <w:proofErr w:type="gramEnd"/>
      <w:r>
        <w:t>_apellido,t</w:t>
      </w:r>
      <w:r>
        <w:t>f_familiares</w:t>
      </w:r>
      <w:r>
        <w:t>,td_foto</w:t>
      </w:r>
      <w:proofErr w:type="spellEnd"/>
      <w:r>
        <w:t xml:space="preserve"> FROM `docentes` as d</w:t>
      </w:r>
    </w:p>
    <w:p w:rsidR="00083653" w:rsidRDefault="00083653" w:rsidP="00083653">
      <w:pPr>
        <w:jc w:val="center"/>
      </w:pPr>
      <w:r>
        <w:t xml:space="preserve">JOIN </w:t>
      </w:r>
      <w:r>
        <w:t>familiares</w:t>
      </w:r>
      <w:r>
        <w:t xml:space="preserve"> ON </w:t>
      </w:r>
      <w:proofErr w:type="spellStart"/>
      <w:r>
        <w:t>d.td_</w:t>
      </w:r>
      <w:r>
        <w:t>familiares</w:t>
      </w:r>
      <w:proofErr w:type="spellEnd"/>
      <w:r>
        <w:t xml:space="preserve"> = </w:t>
      </w:r>
      <w:proofErr w:type="spellStart"/>
      <w:r>
        <w:t>familiares</w:t>
      </w:r>
      <w:r>
        <w:t>.t</w:t>
      </w:r>
      <w:r>
        <w:t>f</w:t>
      </w:r>
      <w:r>
        <w:t>_id</w:t>
      </w:r>
      <w:proofErr w:type="spellEnd"/>
    </w:p>
    <w:p w:rsidR="00083653" w:rsidRDefault="00083653" w:rsidP="00083653">
      <w:pPr>
        <w:jc w:val="center"/>
      </w:pPr>
      <w:proofErr w:type="spellStart"/>
      <w:proofErr w:type="gramStart"/>
      <w:r>
        <w:t>where</w:t>
      </w:r>
      <w:proofErr w:type="spellEnd"/>
      <w:proofErr w:type="gramEnd"/>
      <w:r>
        <w:t xml:space="preserve"> 1</w:t>
      </w:r>
    </w:p>
    <w:p w:rsidR="00996A91" w:rsidRPr="004A0DF7" w:rsidRDefault="00996A91">
      <w:pPr>
        <w:rPr>
          <w:u w:val="single"/>
        </w:rPr>
      </w:pPr>
    </w:p>
    <w:sectPr w:rsidR="00996A91" w:rsidRPr="004A0DF7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95" w:rsidRDefault="00E14B95">
      <w:pPr>
        <w:spacing w:after="0" w:line="240" w:lineRule="auto"/>
      </w:pPr>
      <w:r>
        <w:separator/>
      </w:r>
    </w:p>
  </w:endnote>
  <w:endnote w:type="continuationSeparator" w:id="0">
    <w:p w:rsidR="00E14B95" w:rsidRDefault="00E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816" w:rsidRDefault="00416CF3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A5300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95" w:rsidRDefault="00E14B95">
      <w:pPr>
        <w:spacing w:after="0" w:line="240" w:lineRule="auto"/>
      </w:pPr>
      <w:r>
        <w:separator/>
      </w:r>
    </w:p>
  </w:footnote>
  <w:footnote w:type="continuationSeparator" w:id="0">
    <w:p w:rsidR="00E14B95" w:rsidRDefault="00E14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8C"/>
    <w:rsid w:val="00083653"/>
    <w:rsid w:val="000F441E"/>
    <w:rsid w:val="0013661A"/>
    <w:rsid w:val="00162EC3"/>
    <w:rsid w:val="00163CC8"/>
    <w:rsid w:val="002810F0"/>
    <w:rsid w:val="00285B51"/>
    <w:rsid w:val="00416CF3"/>
    <w:rsid w:val="004A0DF7"/>
    <w:rsid w:val="00530816"/>
    <w:rsid w:val="005A6DC1"/>
    <w:rsid w:val="005B3A8C"/>
    <w:rsid w:val="006F7102"/>
    <w:rsid w:val="007340FE"/>
    <w:rsid w:val="0076478E"/>
    <w:rsid w:val="00777B83"/>
    <w:rsid w:val="008B7E96"/>
    <w:rsid w:val="008D2DC4"/>
    <w:rsid w:val="009920C4"/>
    <w:rsid w:val="00996A91"/>
    <w:rsid w:val="00A53008"/>
    <w:rsid w:val="00A64ABF"/>
    <w:rsid w:val="00AD7D9E"/>
    <w:rsid w:val="00B6304A"/>
    <w:rsid w:val="00CE3ED7"/>
    <w:rsid w:val="00D03C2A"/>
    <w:rsid w:val="00D611CF"/>
    <w:rsid w:val="00D77399"/>
    <w:rsid w:val="00DD2936"/>
    <w:rsid w:val="00E01CDD"/>
    <w:rsid w:val="00E14B95"/>
    <w:rsid w:val="00E4560C"/>
    <w:rsid w:val="00EE21F6"/>
    <w:rsid w:val="00F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DDFAC2-37D2-4530-B628-2A565F52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FechaCar">
    <w:name w:val="Fecha Car"/>
    <w:basedOn w:val="Fuentedeprrafopredeter"/>
    <w:link w:val="Fecha"/>
    <w:uiPriority w:val="1"/>
    <w:rPr>
      <w:caps/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000000" w:themeColor="text1"/>
      <w:sz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36"/>
    <w:qFormat/>
    <w:pPr>
      <w:spacing w:after="0" w:line="240" w:lineRule="auto"/>
    </w:pPr>
  </w:style>
  <w:style w:type="paragraph" w:customStyle="1" w:styleId="Nombre">
    <w:name w:val="Nombr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reaListadetablas">
    <w:name w:val="Tarea Lista de tablas"/>
    <w:basedOn w:val="Tabla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</w:rPr>
  </w:style>
  <w:style w:type="table" w:customStyle="1" w:styleId="TaskListTable">
    <w:name w:val="Task List Table"/>
    <w:basedOn w:val="Tablanormal"/>
    <w:uiPriority w:val="99"/>
    <w:rsid w:val="00EE21F6"/>
    <w:pPr>
      <w:spacing w:before="80" w:after="80"/>
      <w:jc w:val="center"/>
    </w:pPr>
    <w:rPr>
      <w:color w:val="262626" w:themeColor="text1" w:themeTint="D9"/>
      <w:lang w:val="it-IT" w:eastAsia="it-IT"/>
    </w:r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F78303" w:themeColor="accent3"/>
          <w:bottom w:val="nil"/>
          <w:right w:val="single" w:sz="4" w:space="0" w:color="F78303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cm-keyword">
    <w:name w:val="cm-keyword"/>
    <w:basedOn w:val="Fuentedeprrafopredeter"/>
    <w:rsid w:val="00083653"/>
  </w:style>
  <w:style w:type="character" w:styleId="Hipervnculo">
    <w:name w:val="Hyperlink"/>
    <w:basedOn w:val="Fuentedeprrafopredeter"/>
    <w:uiPriority w:val="99"/>
    <w:semiHidden/>
    <w:unhideWhenUsed/>
    <w:rsid w:val="0008365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83653"/>
  </w:style>
  <w:style w:type="character" w:customStyle="1" w:styleId="cm-variable-2">
    <w:name w:val="cm-variable-2"/>
    <w:basedOn w:val="Fuentedeprrafopredeter"/>
    <w:rsid w:val="00083653"/>
  </w:style>
  <w:style w:type="character" w:customStyle="1" w:styleId="cm-number">
    <w:name w:val="cm-number"/>
    <w:basedOn w:val="Fuentedeprrafopredeter"/>
    <w:rsid w:val="0008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26\AppData\Roaming\Microsoft\Plantillas\Hoja%20de%20asignaci&#243;n%20de%20tareas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asignación de tareas.dotx</Template>
  <TotalTime>108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ET26</dc:creator>
  <cp:keywords/>
  <dc:description/>
  <cp:lastModifiedBy>ET26</cp:lastModifiedBy>
  <cp:revision>4</cp:revision>
  <dcterms:created xsi:type="dcterms:W3CDTF">2014-10-17T15:00:00Z</dcterms:created>
  <dcterms:modified xsi:type="dcterms:W3CDTF">2014-10-31T15:04:00Z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